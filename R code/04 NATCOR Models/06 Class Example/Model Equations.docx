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CF9F3" w14:textId="77777777" w:rsidR="00D438E1" w:rsidRPr="00D438E1" w:rsidRDefault="00D438E1" w:rsidP="00D438E1">
      <w:pPr>
        <w:spacing w:after="260"/>
        <w:rPr>
          <w:rFonts w:ascii=".AppleSystemUIFont" w:eastAsia="Times New Roman" w:hAnsi=".AppleSystemUIFont" w:cs="Times New Roman"/>
          <w:kern w:val="0"/>
          <w:sz w:val="26"/>
          <w:szCs w:val="26"/>
          <w:lang w:eastAsia="en-GB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44"/>
        <w:gridCol w:w="3478"/>
        <w:gridCol w:w="1396"/>
        <w:gridCol w:w="529"/>
        <w:gridCol w:w="1153"/>
        <w:gridCol w:w="910"/>
      </w:tblGrid>
      <w:tr w:rsidR="00D438E1" w:rsidRPr="00D438E1" w14:paraId="118E9904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1CFD8904" w14:textId="77777777" w:rsidR="00D438E1" w:rsidRPr="00D438E1" w:rsidRDefault="00D438E1" w:rsidP="00D438E1">
            <w:pPr>
              <w:rPr>
                <w:rFonts w:ascii=".AppleSystemUIFont" w:eastAsia="Times New Roman" w:hAnsi=".AppleSystemUIFont" w:cs="Times New Roman"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457E1899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Equation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11827DA0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561A2702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4457674B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682293D7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Annotation</w:t>
            </w:r>
          </w:p>
        </w:tc>
      </w:tr>
      <w:tr w:rsidR="00D438E1" w:rsidRPr="00D438E1" w14:paraId="22433616" w14:textId="77777777" w:rsidTr="00D438E1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2690F63C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Top-Level Model:</w:t>
            </w:r>
          </w:p>
        </w:tc>
      </w:tr>
      <w:tr w:rsidR="00D438E1" w:rsidRPr="00D438E1" w14:paraId="04255836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EBF1D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Adopters(t)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7C33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Adopters(t - dt) + (AR) *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80FF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INIT Adopters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B9FD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7E26B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15F6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438E1" w:rsidRPr="00D438E1" w14:paraId="0D29C131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BAED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Potential_Adopters</w:t>
            </w:r>
            <w:proofErr w:type="spellEnd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0EF7E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Potential_Adopters</w:t>
            </w:r>
            <w:proofErr w:type="spellEnd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(t - dt) + ( - AR) *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5CA3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INIT </w:t>
            </w:r>
            <w:proofErr w:type="spellStart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Potential_Adopters</w:t>
            </w:r>
            <w:proofErr w:type="spellEnd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= 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A4F9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BA114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2DB7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438E1" w:rsidRPr="00D438E1" w14:paraId="14469E88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52415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04B6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Effective_Contacts</w:t>
            </w:r>
            <w:proofErr w:type="spellEnd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*Adopters*</w:t>
            </w:r>
            <w:proofErr w:type="spellStart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Potential_Adopters</w:t>
            </w:r>
            <w:proofErr w:type="spellEnd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F6DBF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F1A2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A500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BFF9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UNIFLOW</w:t>
            </w:r>
          </w:p>
        </w:tc>
      </w:tr>
      <w:tr w:rsidR="00D438E1" w:rsidRPr="00D438E1" w14:paraId="068134FC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909C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Effective_Contacts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9C45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BD69D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50CD0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98837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7B2C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438E1" w:rsidRPr="00D438E1" w14:paraId="4FA1B007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4D8A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5E21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FE44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4E39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09A2E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9666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8EAE8BE" w14:textId="77777777" w:rsidR="00D438E1" w:rsidRPr="00D438E1" w:rsidRDefault="00D438E1" w:rsidP="00D438E1">
      <w:pPr>
        <w:spacing w:after="260"/>
        <w:rPr>
          <w:rFonts w:ascii=".AppleSystemUIFont" w:eastAsia="Times New Roman" w:hAnsi=".AppleSystemUIFont" w:cs="Times New Roman"/>
          <w:kern w:val="0"/>
          <w:sz w:val="26"/>
          <w:szCs w:val="26"/>
          <w:lang w:eastAsia="en-GB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D3D3D3"/>
          <w:left w:val="outset" w:sz="6" w:space="0" w:color="D3D3D3"/>
          <w:bottom w:val="outset" w:sz="6" w:space="0" w:color="D3D3D3"/>
          <w:right w:val="outset" w:sz="6" w:space="0" w:color="D3D3D3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89"/>
        <w:gridCol w:w="924"/>
      </w:tblGrid>
      <w:tr w:rsidR="00D438E1" w:rsidRPr="00D438E1" w14:paraId="1CFE9109" w14:textId="77777777" w:rsidTr="00D438E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14:paraId="36EF7F97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shd w:val="clear" w:color="auto" w:fill="D3D3D3"/>
                <w:lang w:eastAsia="en-GB"/>
                <w14:ligatures w14:val="none"/>
              </w:rPr>
              <w:t>Run Specs</w:t>
            </w:r>
          </w:p>
        </w:tc>
      </w:tr>
      <w:tr w:rsidR="00D438E1" w:rsidRPr="00D438E1" w14:paraId="76AE6DCE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EBD31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CE01B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D438E1" w:rsidRPr="00D438E1" w14:paraId="65983486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7DA9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Stop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C7F9B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</w:tr>
      <w:tr w:rsidR="00D438E1" w:rsidRPr="00D438E1" w14:paraId="061F0840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E301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6D89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1/4</w:t>
            </w:r>
          </w:p>
        </w:tc>
      </w:tr>
      <w:tr w:rsidR="00D438E1" w:rsidRPr="00D438E1" w14:paraId="5F6705A0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2CCE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Fractional 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C575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True</w:t>
            </w:r>
          </w:p>
        </w:tc>
      </w:tr>
      <w:tr w:rsidR="00D438E1" w:rsidRPr="00D438E1" w14:paraId="65D797AF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A92A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Save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9622A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0.25</w:t>
            </w:r>
          </w:p>
        </w:tc>
      </w:tr>
      <w:tr w:rsidR="00D438E1" w:rsidRPr="00D438E1" w14:paraId="477DB46F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2F7C8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87A04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</w:tr>
      <w:tr w:rsidR="00D438E1" w:rsidRPr="00D438E1" w14:paraId="38833071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DD04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C25D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Months</w:t>
            </w:r>
          </w:p>
        </w:tc>
      </w:tr>
      <w:tr w:rsidR="00D438E1" w:rsidRPr="00D438E1" w14:paraId="6E2259D0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643E8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Pause 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E17D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D438E1" w:rsidRPr="00D438E1" w14:paraId="64F95B33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C85DC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Integration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2828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Euler</w:t>
            </w:r>
          </w:p>
        </w:tc>
      </w:tr>
      <w:tr w:rsidR="00D438E1" w:rsidRPr="00D438E1" w14:paraId="2111B778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971B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Keep all variable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D002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True</w:t>
            </w:r>
          </w:p>
        </w:tc>
      </w:tr>
      <w:tr w:rsidR="00D438E1" w:rsidRPr="00D438E1" w14:paraId="3F3DD6DE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828CC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E86A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</w:t>
            </w:r>
          </w:p>
        </w:tc>
      </w:tr>
      <w:tr w:rsidR="00D438E1" w:rsidRPr="00D438E1" w14:paraId="7531AE42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CA81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Calculate loop dominance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D981F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True</w:t>
            </w:r>
          </w:p>
        </w:tc>
      </w:tr>
      <w:tr w:rsidR="00D438E1" w:rsidRPr="00D438E1" w14:paraId="1473272F" w14:textId="77777777" w:rsidTr="00D438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0162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Exhaustive Search 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B330" w14:textId="77777777" w:rsidR="00D438E1" w:rsidRPr="00D438E1" w:rsidRDefault="00D438E1" w:rsidP="00D438E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438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1000</w:t>
            </w:r>
          </w:p>
        </w:tc>
      </w:tr>
    </w:tbl>
    <w:p w14:paraId="7A11DFA6" w14:textId="77777777" w:rsidR="00B90E46" w:rsidRDefault="00B90E46"/>
    <w:sectPr w:rsidR="00B9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E1"/>
    <w:rsid w:val="00057CBB"/>
    <w:rsid w:val="00266095"/>
    <w:rsid w:val="00280909"/>
    <w:rsid w:val="0032471B"/>
    <w:rsid w:val="004A6D37"/>
    <w:rsid w:val="009660C6"/>
    <w:rsid w:val="009B1852"/>
    <w:rsid w:val="009F07B3"/>
    <w:rsid w:val="00AD7621"/>
    <w:rsid w:val="00B172B0"/>
    <w:rsid w:val="00B90E46"/>
    <w:rsid w:val="00C60963"/>
    <w:rsid w:val="00D438E1"/>
    <w:rsid w:val="00DB301B"/>
    <w:rsid w:val="00DC6C49"/>
    <w:rsid w:val="00EC3656"/>
    <w:rsid w:val="00FE6FCE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C524F"/>
  <w15:chartTrackingRefBased/>
  <w15:docId w15:val="{3D75B27B-7D30-6741-BA8C-39FA8BDB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8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Duggan</dc:creator>
  <cp:keywords/>
  <dc:description/>
  <cp:lastModifiedBy>Duggan, James</cp:lastModifiedBy>
  <cp:revision>1</cp:revision>
  <dcterms:created xsi:type="dcterms:W3CDTF">2024-07-18T15:32:00Z</dcterms:created>
  <dcterms:modified xsi:type="dcterms:W3CDTF">2024-07-18T15:35:00Z</dcterms:modified>
</cp:coreProperties>
</file>